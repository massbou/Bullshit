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E510E2">
          <w:pPr>
            <w:pStyle w:val="NoSpacing"/>
            <w:rPr>
              <w:sz w:val="24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FC4A8EB" wp14:editId="0690FBC4">
                    <wp:simplePos x="0" y="0"/>
                    <wp:positionH relativeFrom="margin">
                      <wp:posOffset>150495</wp:posOffset>
                    </wp:positionH>
                    <wp:positionV relativeFrom="margin">
                      <wp:posOffset>3036047</wp:posOffset>
                    </wp:positionV>
                    <wp:extent cx="3943350" cy="1325880"/>
                    <wp:effectExtent l="0" t="0" r="7620" b="1397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ebas Kai" w:hAnsi="Bebas Kai"/>
                                    <w:color w:val="3498DB"/>
                                  </w:rPr>
                                  <w:alias w:val="Title"/>
                                  <w:tag w:val=""/>
                                  <w:id w:val="189284818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Pr="00E510E2" w:rsidRDefault="00E510E2">
                                    <w:pPr>
                                      <w:pStyle w:val="Title"/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</w:pPr>
                                    <w:r w:rsidRPr="00E510E2">
                                      <w:rPr>
                                        <w:rFonts w:ascii="Bebas Kai" w:hAnsi="Bebas Kai"/>
                                        <w:color w:val="3498DB"/>
                                      </w:rPr>
                                      <w:t>Statistiques</w:t>
                                    </w:r>
                                  </w:p>
                                </w:sdtContent>
                              </w:sdt>
                              <w:p w:rsidR="002163EE" w:rsidRDefault="00FF183D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rFonts w:ascii="Bebas Kai" w:hAnsi="Bebas Kai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1157038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10E2" w:rsidRPr="00E510E2">
                                      <w:rPr>
                                        <w:rFonts w:ascii="Bebas Kai" w:hAnsi="Bebas Kai"/>
                                        <w:sz w:val="40"/>
                                        <w:szCs w:val="40"/>
                                      </w:rPr>
                                      <w:t>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4A8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11.85pt;margin-top:239.05pt;width:310.5pt;height:104.4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ebas Kai" w:hAnsi="Bebas Kai"/>
                              <w:color w:val="3498DB"/>
                            </w:rPr>
                            <w:alias w:val="Title"/>
                            <w:tag w:val=""/>
                            <w:id w:val="18928481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Pr="00E510E2" w:rsidRDefault="00E510E2">
                              <w:pPr>
                                <w:pStyle w:val="Title"/>
                                <w:rPr>
                                  <w:rFonts w:ascii="Bebas Kai" w:hAnsi="Bebas Kai"/>
                                  <w:color w:val="3498DB"/>
                                </w:rPr>
                              </w:pPr>
                              <w:r w:rsidRPr="00E510E2">
                                <w:rPr>
                                  <w:rFonts w:ascii="Bebas Kai" w:hAnsi="Bebas Kai"/>
                                  <w:color w:val="3498DB"/>
                                </w:rPr>
                                <w:t>Statistiques</w:t>
                              </w:r>
                            </w:p>
                          </w:sdtContent>
                        </w:sdt>
                        <w:p w:rsidR="002163EE" w:rsidRDefault="00FF183D">
                          <w:pPr>
                            <w:pStyle w:val="Subtitle"/>
                          </w:pPr>
                          <w:sdt>
                            <w:sdtPr>
                              <w:rPr>
                                <w:rFonts w:ascii="Bebas Kai" w:hAnsi="Bebas Kai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1157038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10E2" w:rsidRPr="00E510E2">
                                <w:rPr>
                                  <w:rFonts w:ascii="Bebas Kai" w:hAnsi="Bebas Kai"/>
                                  <w:sz w:val="40"/>
                                  <w:szCs w:val="40"/>
                                </w:rPr>
                                <w:t>Projet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E510E2">
          <w:bookmarkStart w:id="5" w:name="_GoBack"/>
          <w:r>
            <w:rPr>
              <w:noProof/>
              <w:lang w:val="fr-FR" w:eastAsia="fr-FR"/>
            </w:rPr>
            <w:drawing>
              <wp:anchor distT="0" distB="0" distL="114300" distR="114300" simplePos="0" relativeHeight="251662336" behindDoc="1" locked="0" layoutInCell="1" allowOverlap="1" wp14:anchorId="07D0F9C8" wp14:editId="770B2061">
                <wp:simplePos x="0" y="0"/>
                <wp:positionH relativeFrom="column">
                  <wp:posOffset>0</wp:posOffset>
                </wp:positionH>
                <wp:positionV relativeFrom="page">
                  <wp:posOffset>1358153</wp:posOffset>
                </wp:positionV>
                <wp:extent cx="5405120" cy="2693035"/>
                <wp:effectExtent l="0" t="0" r="5080" b="0"/>
                <wp:wrapTight wrapText="bothSides">
                  <wp:wrapPolygon edited="0">
                    <wp:start x="0" y="0"/>
                    <wp:lineTo x="0" y="21391"/>
                    <wp:lineTo x="21544" y="21391"/>
                    <wp:lineTo x="21544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bl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5120" cy="2693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bookmarkEnd w:id="5" w:displacedByCustomXml="next"/>
      </w:sdtContent>
    </w:sdt>
    <w:bookmarkEnd w:id="4"/>
    <w:bookmarkEnd w:id="3"/>
    <w:bookmarkEnd w:id="2"/>
    <w:bookmarkEnd w:id="1"/>
    <w:bookmarkEnd w:id="0"/>
    <w:p w:rsidR="002163EE" w:rsidRPr="00125A0E" w:rsidRDefault="00125A0E" w:rsidP="00E510E2">
      <w:pPr>
        <w:pStyle w:val="Heading1"/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BOUNEFFA MASSINISSA p1310939</w:t>
      </w:r>
    </w:p>
    <w:p w:rsidR="00125A0E" w:rsidRPr="00125A0E" w:rsidRDefault="00125A0E" w:rsidP="00125A0E">
      <w:pPr>
        <w:rPr>
          <w:rFonts w:ascii="Bebas Kai" w:hAnsi="Bebas Kai"/>
          <w:color w:val="404040" w:themeColor="text1" w:themeTint="BF"/>
          <w:sz w:val="60"/>
          <w:szCs w:val="60"/>
          <w:lang w:val="fr-FR"/>
        </w:rPr>
      </w:pPr>
      <w:r w:rsidRPr="00125A0E">
        <w:rPr>
          <w:rFonts w:ascii="Bebas Kai" w:hAnsi="Bebas Kai"/>
          <w:color w:val="404040" w:themeColor="text1" w:themeTint="BF"/>
          <w:sz w:val="60"/>
          <w:szCs w:val="60"/>
          <w:lang w:val="fr-FR"/>
        </w:rPr>
        <w:t>ABEBE FANUEL p1311388</w:t>
      </w:r>
    </w:p>
    <w:sectPr w:rsidR="00125A0E" w:rsidRPr="00125A0E">
      <w:footerReference w:type="default" r:id="rId11"/>
      <w:footerReference w:type="firs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83D" w:rsidRDefault="00FF183D">
      <w:pPr>
        <w:spacing w:before="0" w:after="0" w:line="240" w:lineRule="auto"/>
      </w:pPr>
      <w:r>
        <w:separator/>
      </w:r>
    </w:p>
  </w:endnote>
  <w:endnote w:type="continuationSeparator" w:id="0">
    <w:p w:rsidR="00FF183D" w:rsidRDefault="00FF18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Kai">
    <w:panose1 w:val="04050603020B02020204"/>
    <w:charset w:val="00"/>
    <w:family w:val="decorative"/>
    <w:notTrueType/>
    <w:pitch w:val="variable"/>
    <w:sig w:usb0="A000006F" w:usb1="40000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510E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143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40F8" w:rsidRDefault="000440F8">
        <w:pPr>
          <w:pStyle w:val="Footer"/>
        </w:pPr>
        <w:r>
          <w:t>1</w:t>
        </w:r>
      </w:p>
    </w:sdtContent>
  </w:sdt>
  <w:p w:rsidR="000440F8" w:rsidRDefault="00044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83D" w:rsidRDefault="00FF183D">
      <w:pPr>
        <w:spacing w:before="0" w:after="0" w:line="240" w:lineRule="auto"/>
      </w:pPr>
      <w:r>
        <w:separator/>
      </w:r>
    </w:p>
  </w:footnote>
  <w:footnote w:type="continuationSeparator" w:id="0">
    <w:p w:rsidR="00FF183D" w:rsidRDefault="00FF18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2"/>
    <w:rsid w:val="000440F8"/>
    <w:rsid w:val="00125A0E"/>
    <w:rsid w:val="002163EE"/>
    <w:rsid w:val="003806E6"/>
    <w:rsid w:val="005A7522"/>
    <w:rsid w:val="006704D8"/>
    <w:rsid w:val="00E510E2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E8792E"/>
  <w15:chartTrackingRefBased/>
  <w15:docId w15:val="{E243298D-7476-492B-AD0D-C138C0C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si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bas Kai">
    <w:panose1 w:val="04050603020B02020204"/>
    <w:charset w:val="00"/>
    <w:family w:val="decorative"/>
    <w:notTrueType/>
    <w:pitch w:val="variable"/>
    <w:sig w:usb0="A000006F" w:usb1="40000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AC"/>
    <w:rsid w:val="0042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7776CD7F4D98446DBAEB046E620A629B">
    <w:name w:val="7776CD7F4D98446DBAEB046E620A629B"/>
  </w:style>
  <w:style w:type="paragraph" w:customStyle="1" w:styleId="4C8AF97EABE643638C04AA49AAB1B413">
    <w:name w:val="4C8AF97EABE643638C04AA49AAB1B413"/>
  </w:style>
  <w:style w:type="paragraph" w:customStyle="1" w:styleId="0F2702119F1248ED9C270C9B6DAE29A5">
    <w:name w:val="0F2702119F1248ED9C270C9B6DAE29A5"/>
  </w:style>
  <w:style w:type="paragraph" w:customStyle="1" w:styleId="BCDC726A69F04E0F9E3C49B41B5EB740">
    <w:name w:val="BCDC726A69F04E0F9E3C49B41B5EB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A6D77-84CD-402C-A8C5-070968AC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</dc:title>
  <dc:subject>Projet</dc:subject>
  <dc:creator>Massi Bou</dc:creator>
  <cp:keywords/>
  <cp:lastModifiedBy>Massi Bou</cp:lastModifiedBy>
  <cp:revision>3</cp:revision>
  <dcterms:created xsi:type="dcterms:W3CDTF">2016-05-09T22:04:00Z</dcterms:created>
  <dcterms:modified xsi:type="dcterms:W3CDTF">2016-05-09T22:32:00Z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